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30" w:rsidRDefault="00463430" w:rsidP="00463430">
      <w:pPr>
        <w:jc w:val="center"/>
        <w:rPr>
          <w:rFonts w:ascii="Times New Roman" w:hAnsi="Times New Roman"/>
          <w:sz w:val="28"/>
          <w:szCs w:val="24"/>
        </w:rPr>
      </w:pPr>
      <w:r w:rsidRPr="00463430">
        <w:rPr>
          <w:rFonts w:ascii="Times New Roman" w:hAnsi="Times New Roman"/>
          <w:sz w:val="28"/>
          <w:szCs w:val="24"/>
        </w:rPr>
        <w:t>Ticket Master</w:t>
      </w:r>
    </w:p>
    <w:p w:rsidR="00E06650" w:rsidRDefault="00B448E5" w:rsidP="00E0665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softHyphen/>
      </w:r>
      <w:r w:rsidR="00E06650" w:rsidRPr="00E06650">
        <w:rPr>
          <w:rFonts w:ascii="Times New Roman" w:hAnsi="Times New Roman"/>
          <w:b/>
          <w:sz w:val="24"/>
          <w:szCs w:val="24"/>
        </w:rPr>
        <w:t xml:space="preserve"> </w:t>
      </w:r>
      <w:r w:rsidR="00E06650">
        <w:rPr>
          <w:rFonts w:ascii="Times New Roman" w:hAnsi="Times New Roman"/>
          <w:b/>
          <w:sz w:val="24"/>
          <w:szCs w:val="24"/>
        </w:rPr>
        <w:t>Software Development Team</w:t>
      </w:r>
    </w:p>
    <w:tbl>
      <w:tblPr>
        <w:tblStyle w:val="TableGrid"/>
        <w:tblW w:w="8653" w:type="dxa"/>
        <w:tblInd w:w="720" w:type="dxa"/>
        <w:tblLook w:val="04A0" w:firstRow="1" w:lastRow="0" w:firstColumn="1" w:lastColumn="0" w:noHBand="0" w:noVBand="1"/>
      </w:tblPr>
      <w:tblGrid>
        <w:gridCol w:w="4263"/>
        <w:gridCol w:w="4390"/>
      </w:tblGrid>
      <w:tr w:rsidR="00E06650" w:rsidRPr="0017404D" w:rsidTr="003F0C00">
        <w:trPr>
          <w:trHeight w:val="574"/>
        </w:trPr>
        <w:tc>
          <w:tcPr>
            <w:tcW w:w="4263" w:type="dxa"/>
          </w:tcPr>
          <w:p w:rsidR="00E06650" w:rsidRPr="0017404D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90" w:type="dxa"/>
          </w:tcPr>
          <w:p w:rsidR="00E06650" w:rsidRPr="0017404D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Role</w:t>
            </w:r>
          </w:p>
        </w:tc>
      </w:tr>
      <w:tr w:rsidR="00E06650" w:rsidTr="003F0C00">
        <w:trPr>
          <w:trHeight w:val="574"/>
        </w:trPr>
        <w:tc>
          <w:tcPr>
            <w:tcW w:w="4263" w:type="dxa"/>
          </w:tcPr>
          <w:p w:rsidR="00E06650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Danny</w:t>
            </w:r>
          </w:p>
          <w:p w:rsidR="00E06650" w:rsidRDefault="00E06650" w:rsidP="003F0C0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0" w:type="dxa"/>
          </w:tcPr>
          <w:p w:rsidR="00E06650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Manager</w:t>
            </w:r>
          </w:p>
        </w:tc>
      </w:tr>
      <w:tr w:rsidR="00E06650" w:rsidTr="003F0C00">
        <w:trPr>
          <w:trHeight w:val="574"/>
        </w:trPr>
        <w:tc>
          <w:tcPr>
            <w:tcW w:w="4263" w:type="dxa"/>
          </w:tcPr>
          <w:p w:rsidR="00E06650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Jonathan </w:t>
            </w:r>
          </w:p>
        </w:tc>
        <w:tc>
          <w:tcPr>
            <w:tcW w:w="4390" w:type="dxa"/>
          </w:tcPr>
          <w:p w:rsidR="00E06650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Backend Developer</w:t>
            </w:r>
          </w:p>
        </w:tc>
      </w:tr>
      <w:tr w:rsidR="00E06650" w:rsidTr="003F0C00">
        <w:trPr>
          <w:trHeight w:val="574"/>
        </w:trPr>
        <w:tc>
          <w:tcPr>
            <w:tcW w:w="4263" w:type="dxa"/>
          </w:tcPr>
          <w:p w:rsidR="00E06650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Rafael</w:t>
            </w:r>
          </w:p>
        </w:tc>
        <w:tc>
          <w:tcPr>
            <w:tcW w:w="4390" w:type="dxa"/>
          </w:tcPr>
          <w:p w:rsidR="00E06650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Interface Developer</w:t>
            </w:r>
          </w:p>
        </w:tc>
      </w:tr>
      <w:tr w:rsidR="00E06650" w:rsidTr="003F0C00">
        <w:trPr>
          <w:trHeight w:val="574"/>
        </w:trPr>
        <w:tc>
          <w:tcPr>
            <w:tcW w:w="4263" w:type="dxa"/>
          </w:tcPr>
          <w:p w:rsidR="00E06650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Thomas</w:t>
            </w:r>
          </w:p>
        </w:tc>
        <w:tc>
          <w:tcPr>
            <w:tcW w:w="4390" w:type="dxa"/>
          </w:tcPr>
          <w:p w:rsidR="00E06650" w:rsidRDefault="00E06650" w:rsidP="003F0C0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Backend Developer</w:t>
            </w:r>
          </w:p>
        </w:tc>
      </w:tr>
    </w:tbl>
    <w:p w:rsidR="00E06650" w:rsidRDefault="00E06650" w:rsidP="00B448E5">
      <w:pPr>
        <w:rPr>
          <w:rFonts w:ascii="Times New Roman" w:hAnsi="Times New Roman"/>
          <w:sz w:val="28"/>
          <w:szCs w:val="24"/>
        </w:rPr>
      </w:pPr>
    </w:p>
    <w:p w:rsidR="00B448E5" w:rsidRDefault="00B448E5" w:rsidP="00B448E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Background</w:t>
      </w:r>
    </w:p>
    <w:p w:rsidR="00752C4F" w:rsidRPr="00E06650" w:rsidRDefault="00CB2FB6" w:rsidP="00E06650">
      <w:pPr>
        <w:rPr>
          <w:rFonts w:ascii="Times New Roman" w:hAnsi="Times New Roman"/>
          <w:sz w:val="24"/>
          <w:szCs w:val="24"/>
        </w:rPr>
      </w:pPr>
      <w:r w:rsidRPr="00E06650">
        <w:rPr>
          <w:rFonts w:ascii="Times New Roman" w:hAnsi="Times New Roman"/>
          <w:sz w:val="24"/>
          <w:szCs w:val="24"/>
        </w:rPr>
        <w:t>A stadium requires online purchasing of tickets and food combos so that amenities can be prepared beforehand. They need a system to check predicted eventgoers and revenue.</w:t>
      </w:r>
      <w:r w:rsidR="000A70B3" w:rsidRPr="00E06650">
        <w:rPr>
          <w:rFonts w:ascii="Times New Roman" w:hAnsi="Times New Roman"/>
          <w:sz w:val="24"/>
          <w:szCs w:val="24"/>
        </w:rPr>
        <w:t xml:space="preserve"> </w:t>
      </w:r>
      <w:r w:rsidR="008A588C" w:rsidRPr="00E06650">
        <w:rPr>
          <w:rFonts w:ascii="Times New Roman" w:hAnsi="Times New Roman"/>
          <w:sz w:val="24"/>
          <w:szCs w:val="24"/>
        </w:rPr>
        <w:t>The tickets were only sold in person before and the option to buy ahead of time will increase revenue and attendance.</w:t>
      </w:r>
      <w:r w:rsidR="0017404D" w:rsidRPr="00E06650">
        <w:rPr>
          <w:rFonts w:ascii="Times New Roman" w:hAnsi="Times New Roman"/>
          <w:sz w:val="24"/>
          <w:szCs w:val="24"/>
        </w:rPr>
        <w:t xml:space="preserve"> </w:t>
      </w:r>
    </w:p>
    <w:p w:rsidR="008A2151" w:rsidRPr="008A2151" w:rsidRDefault="008A2151" w:rsidP="008A2151">
      <w:pPr>
        <w:rPr>
          <w:rFonts w:ascii="Times New Roman" w:hAnsi="Times New Roman"/>
          <w:sz w:val="24"/>
          <w:szCs w:val="24"/>
        </w:rPr>
      </w:pPr>
    </w:p>
    <w:p w:rsidR="00B448E5" w:rsidRDefault="00B448E5" w:rsidP="00B448E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Stakeholders</w:t>
      </w:r>
    </w:p>
    <w:tbl>
      <w:tblPr>
        <w:tblStyle w:val="TableGrid"/>
        <w:tblW w:w="8653" w:type="dxa"/>
        <w:tblInd w:w="720" w:type="dxa"/>
        <w:tblLook w:val="04A0" w:firstRow="1" w:lastRow="0" w:firstColumn="1" w:lastColumn="0" w:noHBand="0" w:noVBand="1"/>
      </w:tblPr>
      <w:tblGrid>
        <w:gridCol w:w="4263"/>
        <w:gridCol w:w="4390"/>
      </w:tblGrid>
      <w:tr w:rsidR="002657C5" w:rsidTr="002657C5">
        <w:trPr>
          <w:trHeight w:val="574"/>
        </w:trPr>
        <w:tc>
          <w:tcPr>
            <w:tcW w:w="4263" w:type="dxa"/>
          </w:tcPr>
          <w:p w:rsidR="002657C5" w:rsidRPr="0017404D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404D">
              <w:rPr>
                <w:rFonts w:ascii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390" w:type="dxa"/>
          </w:tcPr>
          <w:p w:rsidR="002657C5" w:rsidRPr="0017404D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Definition</w:t>
            </w:r>
          </w:p>
        </w:tc>
      </w:tr>
      <w:tr w:rsidR="002657C5" w:rsidTr="002657C5">
        <w:trPr>
          <w:trHeight w:val="574"/>
        </w:trPr>
        <w:tc>
          <w:tcPr>
            <w:tcW w:w="4263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Stadium Manager</w:t>
            </w:r>
          </w:p>
        </w:tc>
        <w:tc>
          <w:tcPr>
            <w:tcW w:w="4390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charge of the stadium facilities and preparing for events</w:t>
            </w:r>
          </w:p>
        </w:tc>
      </w:tr>
      <w:tr w:rsidR="002657C5" w:rsidTr="002657C5">
        <w:trPr>
          <w:trHeight w:val="574"/>
        </w:trPr>
        <w:tc>
          <w:tcPr>
            <w:tcW w:w="4263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Event Manager</w:t>
            </w:r>
          </w:p>
        </w:tc>
        <w:tc>
          <w:tcPr>
            <w:tcW w:w="4390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charge of organizing events and communicating with performers</w:t>
            </w:r>
          </w:p>
        </w:tc>
      </w:tr>
      <w:tr w:rsidR="002657C5" w:rsidTr="002657C5">
        <w:trPr>
          <w:trHeight w:val="574"/>
        </w:trPr>
        <w:tc>
          <w:tcPr>
            <w:tcW w:w="4263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Manager</w:t>
            </w:r>
          </w:p>
        </w:tc>
        <w:tc>
          <w:tcPr>
            <w:tcW w:w="4390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Communicates the software development progress with executives</w:t>
            </w:r>
          </w:p>
        </w:tc>
      </w:tr>
      <w:tr w:rsidR="002657C5" w:rsidTr="002657C5">
        <w:trPr>
          <w:trHeight w:val="574"/>
        </w:trPr>
        <w:tc>
          <w:tcPr>
            <w:tcW w:w="4263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Programmer</w:t>
            </w:r>
          </w:p>
        </w:tc>
        <w:tc>
          <w:tcPr>
            <w:tcW w:w="4390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Develops the software as per the project manager’s discretion</w:t>
            </w:r>
          </w:p>
        </w:tc>
      </w:tr>
      <w:tr w:rsidR="002657C5" w:rsidTr="002657C5">
        <w:trPr>
          <w:trHeight w:val="574"/>
        </w:trPr>
        <w:tc>
          <w:tcPr>
            <w:tcW w:w="4263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390" w:type="dxa"/>
          </w:tcPr>
          <w:p w:rsidR="002657C5" w:rsidRDefault="002657C5" w:rsidP="004A123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Tests the software and notifies the project manager if it meets expectations</w:t>
            </w:r>
          </w:p>
        </w:tc>
      </w:tr>
      <w:tr w:rsidR="002657C5" w:rsidTr="002657C5">
        <w:trPr>
          <w:trHeight w:val="574"/>
        </w:trPr>
        <w:tc>
          <w:tcPr>
            <w:tcW w:w="4263" w:type="dxa"/>
          </w:tcPr>
          <w:p w:rsidR="002657C5" w:rsidRDefault="002657C5" w:rsidP="0017404D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Artists</w:t>
            </w:r>
          </w:p>
        </w:tc>
        <w:tc>
          <w:tcPr>
            <w:tcW w:w="4390" w:type="dxa"/>
          </w:tcPr>
          <w:p w:rsidR="002657C5" w:rsidRDefault="002657C5" w:rsidP="004A123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Renters of the stadium who want to verify the software</w:t>
            </w:r>
          </w:p>
        </w:tc>
      </w:tr>
    </w:tbl>
    <w:p w:rsidR="00752C4F" w:rsidRDefault="00752C4F" w:rsidP="0017404D">
      <w:pPr>
        <w:pStyle w:val="ListParagraph"/>
        <w:rPr>
          <w:rFonts w:ascii="Times New Roman" w:hAnsi="Times New Roman"/>
          <w:sz w:val="24"/>
          <w:szCs w:val="24"/>
        </w:rPr>
      </w:pPr>
    </w:p>
    <w:p w:rsidR="00E06650" w:rsidRDefault="00E06650" w:rsidP="0017404D">
      <w:pPr>
        <w:pStyle w:val="ListParagraph"/>
        <w:rPr>
          <w:rFonts w:ascii="Times New Roman" w:hAnsi="Times New Roman"/>
          <w:sz w:val="24"/>
          <w:szCs w:val="24"/>
        </w:rPr>
      </w:pPr>
    </w:p>
    <w:p w:rsidR="00E06650" w:rsidRDefault="00E06650" w:rsidP="0017404D">
      <w:pPr>
        <w:pStyle w:val="ListParagraph"/>
        <w:rPr>
          <w:rFonts w:ascii="Times New Roman" w:hAnsi="Times New Roman"/>
          <w:sz w:val="24"/>
          <w:szCs w:val="24"/>
        </w:rPr>
      </w:pPr>
    </w:p>
    <w:p w:rsidR="00E06650" w:rsidRDefault="00E06650" w:rsidP="0017404D">
      <w:pPr>
        <w:pStyle w:val="ListParagraph"/>
        <w:rPr>
          <w:rFonts w:ascii="Times New Roman" w:hAnsi="Times New Roman"/>
          <w:sz w:val="24"/>
          <w:szCs w:val="24"/>
        </w:rPr>
      </w:pPr>
    </w:p>
    <w:p w:rsidR="00E06650" w:rsidRPr="00752C4F" w:rsidRDefault="00E06650" w:rsidP="0017404D">
      <w:pPr>
        <w:pStyle w:val="ListParagraph"/>
        <w:rPr>
          <w:rFonts w:ascii="Times New Roman" w:hAnsi="Times New Roman"/>
          <w:sz w:val="24"/>
          <w:szCs w:val="24"/>
        </w:rPr>
      </w:pPr>
    </w:p>
    <w:p w:rsidR="004A1238" w:rsidRDefault="00B448E5" w:rsidP="00B448E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Users</w:t>
      </w:r>
    </w:p>
    <w:tbl>
      <w:tblPr>
        <w:tblStyle w:val="TableGrid"/>
        <w:tblW w:w="8637" w:type="dxa"/>
        <w:tblInd w:w="720" w:type="dxa"/>
        <w:tblLook w:val="04A0" w:firstRow="1" w:lastRow="0" w:firstColumn="1" w:lastColumn="0" w:noHBand="0" w:noVBand="1"/>
      </w:tblPr>
      <w:tblGrid>
        <w:gridCol w:w="4255"/>
        <w:gridCol w:w="4382"/>
      </w:tblGrid>
      <w:tr w:rsidR="002657C5" w:rsidRPr="0017404D" w:rsidTr="002657C5">
        <w:trPr>
          <w:trHeight w:val="517"/>
        </w:trPr>
        <w:tc>
          <w:tcPr>
            <w:tcW w:w="4255" w:type="dxa"/>
          </w:tcPr>
          <w:p w:rsidR="002657C5" w:rsidRPr="0017404D" w:rsidRDefault="002657C5" w:rsidP="00620DC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404D">
              <w:rPr>
                <w:rFonts w:ascii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382" w:type="dxa"/>
          </w:tcPr>
          <w:p w:rsidR="002657C5" w:rsidRPr="0017404D" w:rsidRDefault="002657C5" w:rsidP="00620DC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Definition</w:t>
            </w:r>
          </w:p>
        </w:tc>
      </w:tr>
      <w:tr w:rsidR="002657C5" w:rsidTr="002657C5">
        <w:trPr>
          <w:trHeight w:val="517"/>
        </w:trPr>
        <w:tc>
          <w:tcPr>
            <w:tcW w:w="4255" w:type="dxa"/>
          </w:tcPr>
          <w:p w:rsidR="002657C5" w:rsidRDefault="002657C5" w:rsidP="00620DC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Customers</w:t>
            </w:r>
          </w:p>
        </w:tc>
        <w:tc>
          <w:tcPr>
            <w:tcW w:w="4382" w:type="dxa"/>
          </w:tcPr>
          <w:p w:rsidR="002657C5" w:rsidRDefault="002657C5" w:rsidP="004A123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Purchasing tickets and checking stadium availability</w:t>
            </w:r>
          </w:p>
        </w:tc>
      </w:tr>
      <w:tr w:rsidR="002657C5" w:rsidTr="002657C5">
        <w:trPr>
          <w:trHeight w:val="517"/>
        </w:trPr>
        <w:tc>
          <w:tcPr>
            <w:tcW w:w="4255" w:type="dxa"/>
          </w:tcPr>
          <w:p w:rsidR="002657C5" w:rsidRDefault="002657C5" w:rsidP="00620DC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Operator</w:t>
            </w:r>
            <w:r w:rsidR="003E16EE">
              <w:rPr>
                <w:rFonts w:ascii="Times New Roman" w:hAnsi="Times New Roman"/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4382" w:type="dxa"/>
          </w:tcPr>
          <w:p w:rsidR="002657C5" w:rsidRDefault="002657C5" w:rsidP="00620DC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Stadium workers in charge of inputting events and checking planned events</w:t>
            </w:r>
          </w:p>
        </w:tc>
      </w:tr>
    </w:tbl>
    <w:p w:rsidR="004A1238" w:rsidRDefault="004A1238" w:rsidP="00B448E5">
      <w:pPr>
        <w:rPr>
          <w:rFonts w:ascii="Times New Roman" w:hAnsi="Times New Roman"/>
          <w:b/>
          <w:sz w:val="24"/>
          <w:szCs w:val="24"/>
        </w:rPr>
      </w:pPr>
    </w:p>
    <w:p w:rsidR="00B448E5" w:rsidRDefault="00B448E5" w:rsidP="00B448E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Risks</w:t>
      </w:r>
    </w:p>
    <w:p w:rsidR="00752C4F" w:rsidRDefault="000A70B3" w:rsidP="00752C4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 system does not reserve seats properly</w:t>
      </w:r>
    </w:p>
    <w:p w:rsidR="000A70B3" w:rsidRDefault="000A70B3" w:rsidP="00752C4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resellers purchase tickets early and in bulk to scalp</w:t>
      </w:r>
    </w:p>
    <w:p w:rsidR="0072189D" w:rsidRDefault="0072189D" w:rsidP="00752C4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 event does not sell enough tickets</w:t>
      </w:r>
    </w:p>
    <w:p w:rsidR="00BF31A8" w:rsidRPr="00752C4F" w:rsidRDefault="00BF31A8" w:rsidP="00BF31A8">
      <w:pPr>
        <w:pStyle w:val="ListParagraph"/>
        <w:rPr>
          <w:rFonts w:ascii="Times New Roman" w:hAnsi="Times New Roman"/>
          <w:sz w:val="24"/>
          <w:szCs w:val="24"/>
        </w:rPr>
      </w:pPr>
    </w:p>
    <w:p w:rsidR="00B448E5" w:rsidRDefault="00B448E5" w:rsidP="00B448E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Assumptions</w:t>
      </w:r>
    </w:p>
    <w:p w:rsidR="00752C4F" w:rsidRDefault="002657C5" w:rsidP="00752C4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a market for people who want to purchase tickets online</w:t>
      </w:r>
    </w:p>
    <w:p w:rsidR="002657C5" w:rsidRDefault="002657C5" w:rsidP="00752C4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payment method is already in place, either online or in person</w:t>
      </w:r>
    </w:p>
    <w:p w:rsidR="002657C5" w:rsidRDefault="002657C5" w:rsidP="00752C4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Operators understand how to use the software</w:t>
      </w:r>
    </w:p>
    <w:p w:rsidR="00BF31A8" w:rsidRPr="00752C4F" w:rsidRDefault="00BF31A8" w:rsidP="00BF31A8">
      <w:pPr>
        <w:pStyle w:val="ListParagraph"/>
        <w:rPr>
          <w:rFonts w:ascii="Times New Roman" w:hAnsi="Times New Roman"/>
          <w:sz w:val="24"/>
          <w:szCs w:val="24"/>
        </w:rPr>
      </w:pPr>
    </w:p>
    <w:p w:rsidR="00B448E5" w:rsidRDefault="00B448E5" w:rsidP="00B448E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Vision Statement</w:t>
      </w:r>
    </w:p>
    <w:p w:rsidR="00752C4F" w:rsidRDefault="002657C5" w:rsidP="002657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give the customers an easy and reliable source to buy tickets. Increase accessibility to event booking and encourage purchasing. An effective way to record purchases, check event status, and availability.</w:t>
      </w:r>
    </w:p>
    <w:p w:rsidR="00BF31A8" w:rsidRPr="002657C5" w:rsidRDefault="00BF31A8" w:rsidP="002657C5">
      <w:pPr>
        <w:rPr>
          <w:rFonts w:ascii="Times New Roman" w:hAnsi="Times New Roman"/>
          <w:sz w:val="24"/>
          <w:szCs w:val="24"/>
        </w:rPr>
      </w:pPr>
    </w:p>
    <w:p w:rsidR="00463430" w:rsidRPr="00B448E5" w:rsidRDefault="00463430" w:rsidP="00463430">
      <w:pPr>
        <w:rPr>
          <w:rFonts w:ascii="Times New Roman" w:hAnsi="Times New Roman"/>
          <w:b/>
          <w:sz w:val="24"/>
          <w:szCs w:val="24"/>
        </w:rPr>
      </w:pPr>
      <w:r w:rsidRPr="00B448E5">
        <w:rPr>
          <w:rFonts w:ascii="Times New Roman" w:hAnsi="Times New Roman"/>
          <w:b/>
          <w:sz w:val="24"/>
          <w:szCs w:val="24"/>
        </w:rPr>
        <w:t>List of Features</w:t>
      </w:r>
    </w:p>
    <w:p w:rsidR="00463430" w:rsidRDefault="00463430" w:rsidP="0046343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Buying tickets</w:t>
      </w:r>
    </w:p>
    <w:p w:rsidR="00463430" w:rsidRDefault="00463430" w:rsidP="0046343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Displaying seats available, and map of the stadium</w:t>
      </w:r>
    </w:p>
    <w:p w:rsidR="00463430" w:rsidRDefault="00463430" w:rsidP="0046343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 seat packages, food combos, family combos</w:t>
      </w:r>
    </w:p>
    <w:p w:rsidR="00463430" w:rsidRDefault="00463430" w:rsidP="0046343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 event selection, date selection</w:t>
      </w:r>
    </w:p>
    <w:p w:rsidR="00463430" w:rsidRDefault="00463430" w:rsidP="0046343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Price increase as more seats are purchased</w:t>
      </w:r>
    </w:p>
    <w:p w:rsidR="00463430" w:rsidRDefault="00463430" w:rsidP="0046343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ticket purchased with confirmation code</w:t>
      </w:r>
    </w:p>
    <w:p w:rsidR="00CB2FB6" w:rsidRDefault="00CB2FB6" w:rsidP="0046343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events individual revenue will be added, and a total stadium revenue</w:t>
      </w:r>
    </w:p>
    <w:p w:rsidR="00BF31A8" w:rsidRDefault="00BF31A8" w:rsidP="00BF31A8">
      <w:pPr>
        <w:pStyle w:val="ListParagraph"/>
        <w:rPr>
          <w:rFonts w:ascii="Times New Roman" w:hAnsi="Times New Roman"/>
          <w:sz w:val="24"/>
          <w:szCs w:val="24"/>
        </w:rPr>
      </w:pPr>
    </w:p>
    <w:p w:rsidR="00B448E5" w:rsidRDefault="00B448E5" w:rsidP="00B448E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Features that will not be developed</w:t>
      </w:r>
    </w:p>
    <w:p w:rsidR="00B448E5" w:rsidRDefault="00B448E5" w:rsidP="00B448E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Parking prices will not be factored in</w:t>
      </w:r>
    </w:p>
    <w:p w:rsidR="00B448E5" w:rsidRDefault="00B448E5" w:rsidP="00B448E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Season pass for multiple event discounts</w:t>
      </w:r>
    </w:p>
    <w:p w:rsidR="00B448E5" w:rsidRPr="00BF31A8" w:rsidRDefault="0072189D" w:rsidP="00BF31A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Allowing for admins to create their own stadium map</w:t>
      </w:r>
    </w:p>
    <w:sectPr w:rsidR="00B448E5" w:rsidRPr="00BF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ADF"/>
    <w:multiLevelType w:val="hybridMultilevel"/>
    <w:tmpl w:val="882C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5DD6"/>
    <w:multiLevelType w:val="hybridMultilevel"/>
    <w:tmpl w:val="51FA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35AD1"/>
    <w:multiLevelType w:val="hybridMultilevel"/>
    <w:tmpl w:val="7FC0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F419E"/>
    <w:multiLevelType w:val="hybridMultilevel"/>
    <w:tmpl w:val="0322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0"/>
    <w:rsid w:val="000A70B3"/>
    <w:rsid w:val="0017404D"/>
    <w:rsid w:val="00212945"/>
    <w:rsid w:val="002657C5"/>
    <w:rsid w:val="003E16EE"/>
    <w:rsid w:val="00463430"/>
    <w:rsid w:val="004A1238"/>
    <w:rsid w:val="0072189D"/>
    <w:rsid w:val="00752C4F"/>
    <w:rsid w:val="008A2151"/>
    <w:rsid w:val="008A588C"/>
    <w:rsid w:val="00B448E5"/>
    <w:rsid w:val="00BF31A8"/>
    <w:rsid w:val="00CB2FB6"/>
    <w:rsid w:val="00D25399"/>
    <w:rsid w:val="00E0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E0A7-9B31-4B12-92C0-232874CA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30"/>
    <w:pPr>
      <w:ind w:left="720"/>
      <w:contextualSpacing/>
    </w:pPr>
  </w:style>
  <w:style w:type="table" w:styleId="TableGrid">
    <w:name w:val="Table Grid"/>
    <w:basedOn w:val="TableNormal"/>
    <w:uiPriority w:val="39"/>
    <w:rsid w:val="0017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E60FB8FE</Template>
  <TotalTime>55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T.C.D.S.B.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Audisho, Danny Y. (Student of M. Percy Johnson)</dc:creator>
  <cp:keywords/>
  <dc:description/>
  <cp:lastModifiedBy>Audisho, Danny Y. (Student of M. Percy Johnson)</cp:lastModifiedBy>
  <cp:revision>14</cp:revision>
  <dcterms:created xsi:type="dcterms:W3CDTF">2019-05-14T16:53:00Z</dcterms:created>
  <dcterms:modified xsi:type="dcterms:W3CDTF">2019-05-15T17:44:00Z</dcterms:modified>
</cp:coreProperties>
</file>